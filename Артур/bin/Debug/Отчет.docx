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75A7" w14:textId="77777777" w:rsidR="00ED08F0" w:rsidRDefault="00ED08F0" w:rsidP="00ED08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                                                                </w:t>
      </w:r>
      <w:r>
        <w:rPr>
          <w:rFonts w:ascii="Arial" w:eastAsia="Times New Roman" w:hAnsi="Arial" w:cs="Arial"/>
          <w:b/>
          <w:bCs/>
          <w:sz w:val="32"/>
          <w:szCs w:val="32"/>
          <w:lang w:eastAsia="ru-RU"/>
        </w:rPr>
        <w:t>Справка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</w:p>
    <w:p w14:paraId="48063B4B" w14:textId="77777777" w:rsidR="00ED08F0" w:rsidRDefault="00ED08F0" w:rsidP="00ED08F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Фирменный бланк или штамп</w:t>
      </w:r>
      <w:r>
        <w:rPr>
          <w:rFonts w:ascii="Arial" w:eastAsia="Times New Roman" w:hAnsi="Arial" w:cs="Arial"/>
          <w:sz w:val="20"/>
          <w:szCs w:val="20"/>
          <w:lang w:eastAsia="ru-RU"/>
        </w:rPr>
        <w:br/>
        <w:t>учреждения образования с</w:t>
      </w:r>
      <w:r>
        <w:rPr>
          <w:rFonts w:ascii="Arial" w:eastAsia="Times New Roman" w:hAnsi="Arial" w:cs="Arial"/>
          <w:sz w:val="20"/>
          <w:szCs w:val="20"/>
          <w:lang w:eastAsia="ru-RU"/>
        </w:rPr>
        <w:br/>
        <w:t>указанием его наименования,</w:t>
      </w:r>
      <w:r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321D8BDB" w14:textId="77777777" w:rsidR="00ED08F0" w:rsidRDefault="00ED08F0" w:rsidP="00ED08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 юридического адреса, телефонов,</w:t>
      </w:r>
      <w:r>
        <w:rPr>
          <w:rFonts w:ascii="Arial" w:eastAsia="Times New Roman" w:hAnsi="Arial" w:cs="Arial"/>
          <w:sz w:val="20"/>
          <w:szCs w:val="20"/>
          <w:lang w:eastAsia="ru-RU"/>
        </w:rPr>
        <w:br/>
        <w:t>даты выдачи, исходящий номер</w:t>
      </w:r>
      <w:r>
        <w:rPr>
          <w:rFonts w:ascii="Arial" w:eastAsia="Times New Roman" w:hAnsi="Arial" w:cs="Arial"/>
          <w:sz w:val="24"/>
          <w:szCs w:val="24"/>
          <w:lang w:eastAsia="ru-RU"/>
        </w:rPr>
        <w:br/>
        <w:t>…………………………………</w:t>
      </w:r>
      <w:r w:rsidR="008726D8" w:rsidRPr="008726D8">
        <w:rPr>
          <w:rFonts w:ascii="Arial" w:eastAsia="Times New Roman" w:hAnsi="Arial" w:cs="Arial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sz w:val="24"/>
          <w:szCs w:val="24"/>
          <w:lang w:eastAsia="ru-RU"/>
        </w:rPr>
        <w:t>……..</w:t>
      </w:r>
    </w:p>
    <w:p w14:paraId="328B21B5" w14:textId="397C4B47" w:rsidR="009704F6" w:rsidRDefault="00ED08F0" w:rsidP="00ED08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 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Дана </w:t>
      </w:r>
      <w:r w:rsidR="00A84760">
        <w:rPr>
          <w:rFonts w:ascii="Arial" w:eastAsia="Times New Roman" w:hAnsi="Arial" w:cs="Arial"/>
          <w:sz w:val="24"/>
          <w:szCs w:val="24"/>
          <w:lang w:eastAsia="ru-RU"/>
        </w:rPr>
        <w:t>Рашидов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8726D8" w:rsidRPr="008726D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A84760">
        <w:rPr>
          <w:rFonts w:ascii="Arial" w:eastAsia="Times New Roman" w:hAnsi="Arial" w:cs="Arial"/>
          <w:sz w:val="24"/>
          <w:szCs w:val="24"/>
          <w:lang w:eastAsia="ru-RU"/>
        </w:rPr>
        <w:t>Артур</w:t>
      </w:r>
      <w:r w:rsidR="008726D8" w:rsidRPr="008726D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A84760">
        <w:rPr>
          <w:rFonts w:ascii="Arial" w:eastAsia="Times New Roman" w:hAnsi="Arial" w:cs="Arial"/>
          <w:sz w:val="24"/>
          <w:szCs w:val="24"/>
          <w:lang w:eastAsia="ru-RU"/>
        </w:rPr>
        <w:t>Ринатович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в том, что он (а)</w:t>
      </w:r>
    </w:p>
    <w:p w14:paraId="1E98EBBB" w14:textId="4693CE2B" w:rsidR="00ED08F0" w:rsidRDefault="00ED08F0" w:rsidP="00ED08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 w:rsidR="00A84760">
        <w:rPr>
          <w:rFonts w:ascii="Arial" w:eastAsia="Times New Roman" w:hAnsi="Arial" w:cs="Arial"/>
          <w:sz w:val="24"/>
          <w:szCs w:val="24"/>
          <w:lang w:eastAsia="ru-RU"/>
        </w:rPr>
        <w:t>2002-04-07</w:t>
      </w:r>
      <w:r w:rsidR="009704F6">
        <w:rPr>
          <w:rFonts w:ascii="Arial" w:eastAsia="Times New Roman" w:hAnsi="Arial" w:cs="Arial"/>
          <w:sz w:val="24"/>
          <w:szCs w:val="24"/>
          <w:lang w:eastAsia="ru-RU"/>
        </w:rPr>
        <w:t>года рождения</w:t>
      </w:r>
    </w:p>
    <w:p w14:paraId="6B9829A4" w14:textId="06F8997A" w:rsidR="00ED08F0" w:rsidRDefault="009704F6" w:rsidP="009704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Проживающего по адресу: </w:t>
      </w:r>
      <w:r w:rsidR="00A84760">
        <w:rPr>
          <w:rFonts w:ascii="Arial" w:eastAsia="Times New Roman" w:hAnsi="Arial" w:cs="Arial"/>
          <w:sz w:val="24"/>
          <w:szCs w:val="24"/>
          <w:lang w:eastAsia="ru-RU"/>
        </w:rPr>
        <w:t>г.Тула ул.Шухова д. 4 кв. 3</w:t>
      </w:r>
    </w:p>
    <w:p w14:paraId="47826812" w14:textId="77777777" w:rsidR="009704F6" w:rsidRDefault="009704F6" w:rsidP="009704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DF5F2A" w14:textId="77777777" w:rsidR="009704F6" w:rsidRDefault="009704F6" w:rsidP="009704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 20___ году поступил в _________________________________________________</w:t>
      </w:r>
    </w:p>
    <w:p w14:paraId="4452CC4A" w14:textId="77777777" w:rsidR="009704F6" w:rsidRDefault="009704F6" w:rsidP="009704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(наименование учебного заведения)</w:t>
      </w:r>
    </w:p>
    <w:p w14:paraId="3773FA71" w14:textId="77777777" w:rsidR="009704F6" w:rsidRDefault="009704F6" w:rsidP="009704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/>
        <w:t>_____________________________________________________________________,</w:t>
      </w:r>
    </w:p>
    <w:p w14:paraId="775B866E" w14:textId="77777777" w:rsidR="009704F6" w:rsidRDefault="009704F6" w:rsidP="009704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(форма обучения, специальность)</w:t>
      </w:r>
    </w:p>
    <w:p w14:paraId="0D4131CF" w14:textId="77777777" w:rsidR="009704F6" w:rsidRDefault="009704F6" w:rsidP="009704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2091D1" w14:textId="77777777" w:rsidR="00ED08F0" w:rsidRDefault="00ED08F0" w:rsidP="00ED08F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/>
        <w:t>и в настоящее время обучается на ________курсе.</w:t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  <w:t>Срок окончания учреждения образования «___» __________________ 20___ г.</w:t>
      </w:r>
    </w:p>
    <w:p w14:paraId="1186BA92" w14:textId="77777777" w:rsidR="00ED08F0" w:rsidRDefault="00ED08F0" w:rsidP="00ED08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FFFF"/>
          <w:sz w:val="45"/>
          <w:szCs w:val="45"/>
          <w:lang w:eastAsia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1BF4D8C1" wp14:editId="1B2C12F2">
                <wp:extent cx="304800" cy="304800"/>
                <wp:effectExtent l="0" t="0" r="0" b="0"/>
                <wp:docPr id="1" name="Прямоугольник 1" descr="https://www.moedelo.org/mrkbanners/570x90.gif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4FB6B" id="Прямоугольник 1" o:spid="_x0000_s1026" alt="https://www.moedelo.org/mrkbanners/570x90.gif" href="https://www.moedelo.org/Referal/Lead/52578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B03CFD" w14:textId="77777777" w:rsidR="00ED08F0" w:rsidRDefault="00ED08F0" w:rsidP="00ED08F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 </w:t>
      </w:r>
      <w:r w:rsidRPr="00ED08F0">
        <w:rPr>
          <w:rStyle w:val="a5"/>
          <w:rFonts w:ascii="Arial" w:eastAsia="Times New Roman" w:hAnsi="Arial" w:cs="Arial"/>
          <w:color w:val="auto"/>
          <w:sz w:val="20"/>
          <w:szCs w:val="20"/>
          <w:u w:val="none"/>
          <w:lang w:eastAsia="ru-RU"/>
        </w:rPr>
        <w:t>Справка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выдана для предъявления по месту требования.</w:t>
      </w:r>
    </w:p>
    <w:p w14:paraId="1C20C0D4" w14:textId="77777777" w:rsidR="00ED08F0" w:rsidRDefault="00ED08F0" w:rsidP="00ED08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__________________ / _______________________________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t> </w:t>
      </w:r>
      <w:r>
        <w:rPr>
          <w:rFonts w:ascii="Arial" w:eastAsia="Times New Roman" w:hAnsi="Arial" w:cs="Arial"/>
          <w:sz w:val="20"/>
          <w:szCs w:val="20"/>
          <w:lang w:eastAsia="ru-RU"/>
        </w:rPr>
        <w:t>(подпись)                            (должность, Ф.И.О. сотрудника)</w:t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t> </w:t>
      </w:r>
    </w:p>
    <w:p w14:paraId="2F9255DD" w14:textId="77777777" w:rsidR="00A1700F" w:rsidRPr="00ED08F0" w:rsidRDefault="00A1700F" w:rsidP="00ED08F0"/>
    <w:sectPr w:rsidR="00A1700F" w:rsidRPr="00ED08F0" w:rsidSect="004E28F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7B99" w14:textId="77777777" w:rsidR="00A84760" w:rsidRDefault="00A84760" w:rsidP="007814D5">
      <w:r>
        <w:separator/>
      </w:r>
    </w:p>
  </w:endnote>
  <w:endnote w:type="continuationSeparator" w:id="0">
    <w:p w14:paraId="7C89D48F" w14:textId="77777777" w:rsidR="00A84760" w:rsidRDefault="00A84760" w:rsidP="0078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958D" w14:textId="77777777" w:rsidR="00A84760" w:rsidRDefault="00A84760" w:rsidP="007814D5">
      <w:r>
        <w:separator/>
      </w:r>
    </w:p>
  </w:footnote>
  <w:footnote w:type="continuationSeparator" w:id="0">
    <w:p w14:paraId="09713CFB" w14:textId="77777777" w:rsidR="00A84760" w:rsidRDefault="00A84760" w:rsidP="00781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60"/>
    <w:rsid w:val="00077A1D"/>
    <w:rsid w:val="000C3708"/>
    <w:rsid w:val="001A1467"/>
    <w:rsid w:val="001C0AF6"/>
    <w:rsid w:val="002269AF"/>
    <w:rsid w:val="002702B9"/>
    <w:rsid w:val="0029426A"/>
    <w:rsid w:val="00323161"/>
    <w:rsid w:val="00362876"/>
    <w:rsid w:val="00440C69"/>
    <w:rsid w:val="00487AFD"/>
    <w:rsid w:val="004A1F58"/>
    <w:rsid w:val="004B224F"/>
    <w:rsid w:val="004E28F6"/>
    <w:rsid w:val="00516AB3"/>
    <w:rsid w:val="00574C17"/>
    <w:rsid w:val="005B0766"/>
    <w:rsid w:val="005B3BD1"/>
    <w:rsid w:val="005D6346"/>
    <w:rsid w:val="00600512"/>
    <w:rsid w:val="006C176F"/>
    <w:rsid w:val="006D03E8"/>
    <w:rsid w:val="00771EDD"/>
    <w:rsid w:val="007814D5"/>
    <w:rsid w:val="008726D8"/>
    <w:rsid w:val="008A1995"/>
    <w:rsid w:val="009040F7"/>
    <w:rsid w:val="00962DBE"/>
    <w:rsid w:val="009704F6"/>
    <w:rsid w:val="009903BF"/>
    <w:rsid w:val="009A6CEE"/>
    <w:rsid w:val="009C1DFB"/>
    <w:rsid w:val="00A1700F"/>
    <w:rsid w:val="00A84760"/>
    <w:rsid w:val="00AC3077"/>
    <w:rsid w:val="00B012CD"/>
    <w:rsid w:val="00BC17BD"/>
    <w:rsid w:val="00C67F23"/>
    <w:rsid w:val="00C72690"/>
    <w:rsid w:val="00CF24D1"/>
    <w:rsid w:val="00CF69AD"/>
    <w:rsid w:val="00D241B8"/>
    <w:rsid w:val="00D50159"/>
    <w:rsid w:val="00D57A8C"/>
    <w:rsid w:val="00DC1FCD"/>
    <w:rsid w:val="00DF198C"/>
    <w:rsid w:val="00DF581F"/>
    <w:rsid w:val="00E33C65"/>
    <w:rsid w:val="00E41051"/>
    <w:rsid w:val="00E86323"/>
    <w:rsid w:val="00E9582E"/>
    <w:rsid w:val="00ED08F0"/>
    <w:rsid w:val="00EF227E"/>
    <w:rsid w:val="00F0420D"/>
    <w:rsid w:val="00F1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54D9CC"/>
  <w15:chartTrackingRefBased/>
  <w15:docId w15:val="{BD097173-E02C-4017-BAE0-DDD93CBA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08F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6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D50159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5">
    <w:name w:val="Hyperlink"/>
    <w:uiPriority w:val="99"/>
    <w:rsid w:val="00D50159"/>
    <w:rPr>
      <w:color w:val="0000FF"/>
      <w:u w:val="single"/>
    </w:rPr>
  </w:style>
  <w:style w:type="paragraph" w:styleId="a6">
    <w:name w:val="header"/>
    <w:basedOn w:val="a"/>
    <w:link w:val="a7"/>
    <w:rsid w:val="007814D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Верхний колонтитул Знак"/>
    <w:link w:val="a6"/>
    <w:rsid w:val="007814D5"/>
    <w:rPr>
      <w:sz w:val="24"/>
      <w:szCs w:val="24"/>
    </w:rPr>
  </w:style>
  <w:style w:type="paragraph" w:styleId="a8">
    <w:name w:val="footer"/>
    <w:basedOn w:val="a"/>
    <w:link w:val="a9"/>
    <w:rsid w:val="007814D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Нижний колонтитул Знак"/>
    <w:link w:val="a8"/>
    <w:rsid w:val="007814D5"/>
    <w:rPr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600512"/>
    <w:rPr>
      <w:color w:val="605E5C"/>
      <w:shd w:val="clear" w:color="auto" w:fill="E1DFDD"/>
    </w:rPr>
  </w:style>
  <w:style w:type="character" w:styleId="ab">
    <w:name w:val="FollowedHyperlink"/>
    <w:basedOn w:val="a0"/>
    <w:rsid w:val="00600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edelo.org/Referal/Lead/5257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po\OneDrive\&#1056;&#1072;&#1073;&#1086;&#1095;&#1080;&#1081;%20&#1089;&#1090;&#1086;&#1083;\&#1040;&#1088;&#1090;&#1091;&#1088;\&#1040;&#1088;&#1090;&#1091;&#1088;\bin\Debug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96E41-E414-4D58-A2DB-C3E4C21A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Заказ-наряд</vt:lpstr>
    </vt:vector>
  </TitlesOfParts>
  <Company>Ya Blondinko Edition</Company>
  <LinksUpToDate>false</LinksUpToDate>
  <CharactersWithSpaces>879</CharactersWithSpaces>
  <SharedDoc>false</SharedDoc>
  <HLinks>
    <vt:vector size="6" baseType="variant">
      <vt:variant>
        <vt:i4>7077941</vt:i4>
      </vt:variant>
      <vt:variant>
        <vt:i4>3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Заказ-наряд</dc:title>
  <dc:subject/>
  <dc:creator>shapo</dc:creator>
  <cp:keywords/>
  <cp:lastModifiedBy>Юрий Шапочкин</cp:lastModifiedBy>
  <cp:revision>1</cp:revision>
  <cp:lastPrinted>2008-09-23T12:15:00Z</cp:lastPrinted>
  <dcterms:created xsi:type="dcterms:W3CDTF">2022-12-16T18:48:00Z</dcterms:created>
  <dcterms:modified xsi:type="dcterms:W3CDTF">2022-12-16T18:48:00Z</dcterms:modified>
</cp:coreProperties>
</file>